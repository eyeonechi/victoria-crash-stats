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DF" w:rsidRDefault="00BC31F2">
      <w:pPr>
        <w:rPr>
          <w:sz w:val="28"/>
          <w:szCs w:val="28"/>
        </w:rPr>
      </w:pPr>
      <w:r>
        <w:rPr>
          <w:sz w:val="28"/>
          <w:szCs w:val="28"/>
        </w:rPr>
        <w:t>Informatic</w:t>
      </w:r>
      <w:r w:rsidR="002A6140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BC31F2">
        <w:rPr>
          <w:sz w:val="28"/>
          <w:szCs w:val="28"/>
        </w:rPr>
        <w:t>Presentation</w:t>
      </w:r>
      <w:r>
        <w:rPr>
          <w:sz w:val="28"/>
          <w:szCs w:val="28"/>
        </w:rPr>
        <w:t xml:space="preserve"> – Crash State</w:t>
      </w:r>
    </w:p>
    <w:p w:rsidR="002A6140" w:rsidRDefault="002A6140">
      <w:pPr>
        <w:rPr>
          <w:sz w:val="28"/>
          <w:szCs w:val="28"/>
        </w:rPr>
      </w:pPr>
      <w:r>
        <w:rPr>
          <w:sz w:val="28"/>
          <w:szCs w:val="28"/>
        </w:rPr>
        <w:t>How many car accidents you image each month</w:t>
      </w:r>
      <w:r w:rsidR="00340371">
        <w:rPr>
          <w:sz w:val="28"/>
          <w:szCs w:val="28"/>
        </w:rPr>
        <w:t xml:space="preserve"> in VIC</w:t>
      </w:r>
      <w:r>
        <w:rPr>
          <w:sz w:val="28"/>
          <w:szCs w:val="28"/>
        </w:rPr>
        <w:t xml:space="preserve">? </w:t>
      </w:r>
    </w:p>
    <w:p w:rsidR="002A6140" w:rsidRDefault="002A6140">
      <w:pPr>
        <w:rPr>
          <w:sz w:val="28"/>
          <w:szCs w:val="28"/>
        </w:rPr>
      </w:pPr>
      <w:r>
        <w:rPr>
          <w:sz w:val="28"/>
          <w:szCs w:val="28"/>
        </w:rPr>
        <w:t>According to data sets provided by Victoria Government, there are nearly 1200</w:t>
      </w:r>
    </w:p>
    <w:p w:rsidR="00066164" w:rsidRDefault="00556B3B" w:rsidP="0006616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A6140">
        <w:rPr>
          <w:sz w:val="28"/>
          <w:szCs w:val="28"/>
        </w:rPr>
        <w:t xml:space="preserve">ar accidents happen each month. </w:t>
      </w:r>
      <w:r w:rsidR="00066164">
        <w:rPr>
          <w:sz w:val="28"/>
          <w:szCs w:val="28"/>
        </w:rPr>
        <w:t>That means there are about 40 car accidents every day.</w:t>
      </w:r>
    </w:p>
    <w:p w:rsidR="00A14BD7" w:rsidRDefault="00A14BD7" w:rsidP="00066164">
      <w:pPr>
        <w:rPr>
          <w:sz w:val="28"/>
          <w:szCs w:val="28"/>
        </w:rPr>
      </w:pPr>
      <w:r>
        <w:rPr>
          <w:sz w:val="28"/>
          <w:szCs w:val="28"/>
        </w:rPr>
        <w:t xml:space="preserve">❶Type of car accidents </w:t>
      </w:r>
    </w:p>
    <w:p w:rsidR="00A14BD7" w:rsidRDefault="00A14BD7" w:rsidP="00066164">
      <w:pPr>
        <w:rPr>
          <w:sz w:val="28"/>
          <w:szCs w:val="28"/>
        </w:rPr>
      </w:pPr>
      <w:r>
        <w:rPr>
          <w:sz w:val="28"/>
          <w:szCs w:val="28"/>
        </w:rPr>
        <w:t>❷In what situation car accident happens more frequently</w:t>
      </w:r>
    </w:p>
    <w:p w:rsidR="00BC74E0" w:rsidRDefault="00A14BD7" w:rsidP="00066164">
      <w:pPr>
        <w:rPr>
          <w:sz w:val="28"/>
          <w:szCs w:val="28"/>
        </w:rPr>
      </w:pPr>
      <w:r>
        <w:rPr>
          <w:sz w:val="28"/>
          <w:szCs w:val="28"/>
        </w:rPr>
        <w:t>❸How many people injured in car accident in a year</w:t>
      </w:r>
    </w:p>
    <w:p w:rsidR="00A14BD7" w:rsidRDefault="00A14BD7" w:rsidP="00A14BD7">
      <w:pPr>
        <w:rPr>
          <w:sz w:val="28"/>
          <w:szCs w:val="28"/>
        </w:rPr>
      </w:pPr>
      <w:r>
        <w:rPr>
          <w:sz w:val="28"/>
          <w:szCs w:val="28"/>
        </w:rPr>
        <w:t>❹How many people killed in car accident every year</w:t>
      </w:r>
    </w:p>
    <w:p w:rsidR="00A14BD7" w:rsidRDefault="00A14BD7" w:rsidP="004D22C7">
      <w:pPr>
        <w:rPr>
          <w:sz w:val="28"/>
          <w:szCs w:val="28"/>
        </w:rPr>
      </w:pPr>
      <w:r>
        <w:rPr>
          <w:sz w:val="28"/>
          <w:szCs w:val="28"/>
        </w:rPr>
        <w:t xml:space="preserve">❺What kind of Speed Zone will cause car </w:t>
      </w:r>
      <w:proofErr w:type="spellStart"/>
      <w:r>
        <w:rPr>
          <w:sz w:val="28"/>
          <w:szCs w:val="28"/>
        </w:rPr>
        <w:t>accident</w:t>
      </w:r>
      <w:proofErr w:type="gramStart"/>
      <w:r w:rsidR="004D22C7">
        <w:rPr>
          <w:sz w:val="28"/>
          <w:szCs w:val="28"/>
        </w:rPr>
        <w:t>,</w:t>
      </w:r>
      <w:r>
        <w:rPr>
          <w:sz w:val="28"/>
          <w:szCs w:val="28"/>
        </w:rPr>
        <w:t>Does</w:t>
      </w:r>
      <w:proofErr w:type="spellEnd"/>
      <w:proofErr w:type="gramEnd"/>
      <w:r>
        <w:rPr>
          <w:sz w:val="28"/>
          <w:szCs w:val="28"/>
        </w:rPr>
        <w:t xml:space="preserve"> it has any connection with injured and death</w:t>
      </w:r>
    </w:p>
    <w:p w:rsidR="004D22C7" w:rsidRDefault="004D22C7" w:rsidP="004D22C7">
      <w:pPr>
        <w:rPr>
          <w:sz w:val="28"/>
          <w:szCs w:val="28"/>
        </w:rPr>
      </w:pPr>
    </w:p>
    <w:p w:rsidR="004D22C7" w:rsidRDefault="004D22C7" w:rsidP="004D22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9877" cy="3600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793" cy="36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7" w:rsidRDefault="004D22C7" w:rsidP="0006616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77322" cy="326753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629532" cy="26864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487166" cy="2648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515481" cy="322942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134427" cy="313416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629796" cy="29150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64" w:rsidRPr="00BC31F2" w:rsidRDefault="004D22C7" w:rsidP="00066164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4572638" cy="29722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164" w:rsidRPr="00BC3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E0"/>
    <w:rsid w:val="00066164"/>
    <w:rsid w:val="002A6140"/>
    <w:rsid w:val="00340371"/>
    <w:rsid w:val="004D22C7"/>
    <w:rsid w:val="004F1FC7"/>
    <w:rsid w:val="00556B3B"/>
    <w:rsid w:val="00A14BD7"/>
    <w:rsid w:val="00AE5ABD"/>
    <w:rsid w:val="00BC31F2"/>
    <w:rsid w:val="00BC74E0"/>
    <w:rsid w:val="00C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8AF5B8E</Template>
  <TotalTime>76</TotalTime>
  <Pages>4</Pages>
  <Words>82</Words>
  <Characters>469</Characters>
  <Application>Microsoft Office Word</Application>
  <DocSecurity>0</DocSecurity>
  <Lines>3</Lines>
  <Paragraphs>1</Paragraphs>
  <ScaleCrop>false</ScaleCrop>
  <Company>The University of Melbourne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Lu</dc:creator>
  <cp:keywords/>
  <dc:description/>
  <cp:lastModifiedBy>Bowen Lu</cp:lastModifiedBy>
  <cp:revision>11</cp:revision>
  <dcterms:created xsi:type="dcterms:W3CDTF">2016-05-26T12:23:00Z</dcterms:created>
  <dcterms:modified xsi:type="dcterms:W3CDTF">2016-05-26T13:43:00Z</dcterms:modified>
</cp:coreProperties>
</file>